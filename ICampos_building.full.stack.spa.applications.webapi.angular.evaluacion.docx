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57" w:rsidRPr="003E006F" w:rsidRDefault="00EB4C2D" w:rsidP="00EB4C2D">
      <w:pPr>
        <w:pStyle w:val="Ttulo1"/>
        <w:rPr>
          <w:lang w:val="en-US"/>
        </w:rPr>
      </w:pPr>
      <w:r w:rsidRPr="003E006F">
        <w:rPr>
          <w:lang w:val="en-US"/>
        </w:rPr>
        <w:t>Answer the questions</w:t>
      </w:r>
    </w:p>
    <w:p w:rsidR="00EB4C2D" w:rsidRPr="003E006F" w:rsidRDefault="00EB4C2D" w:rsidP="00EB4C2D">
      <w:pPr>
        <w:rPr>
          <w:lang w:val="en-US"/>
        </w:rPr>
      </w:pPr>
    </w:p>
    <w:p w:rsidR="00EB1923" w:rsidRPr="00C83206" w:rsidRDefault="00CE3878" w:rsidP="00EB4C2D">
      <w:pPr>
        <w:rPr>
          <w:rFonts w:ascii="Times New Roman" w:hAnsi="Times New Roman" w:cs="Times New Roman"/>
          <w:sz w:val="24"/>
          <w:szCs w:val="24"/>
          <w:u w:val="single"/>
          <w:lang w:val="en-US" w:eastAsia="es-MX"/>
        </w:rPr>
      </w:pPr>
      <w:r w:rsidRPr="00C83206">
        <w:rPr>
          <w:rFonts w:ascii="Times New Roman" w:hAnsi="Times New Roman" w:cs="Times New Roman"/>
          <w:sz w:val="24"/>
          <w:szCs w:val="24"/>
          <w:u w:val="single"/>
          <w:lang w:val="en-US" w:eastAsia="es-MX"/>
        </w:rPr>
        <w:t xml:space="preserve">Write your answer below </w:t>
      </w:r>
      <w:r w:rsidR="00B03B1B" w:rsidRPr="00C83206">
        <w:rPr>
          <w:rFonts w:ascii="Times New Roman" w:hAnsi="Times New Roman" w:cs="Times New Roman"/>
          <w:sz w:val="24"/>
          <w:szCs w:val="24"/>
          <w:u w:val="single"/>
          <w:lang w:val="en-US" w:eastAsia="es-MX"/>
        </w:rPr>
        <w:t xml:space="preserve">of </w:t>
      </w:r>
      <w:r w:rsidRPr="00C83206">
        <w:rPr>
          <w:rFonts w:ascii="Times New Roman" w:hAnsi="Times New Roman" w:cs="Times New Roman"/>
          <w:sz w:val="24"/>
          <w:szCs w:val="24"/>
          <w:u w:val="single"/>
          <w:lang w:val="en-US" w:eastAsia="es-MX"/>
        </w:rPr>
        <w:t>each question.</w:t>
      </w:r>
    </w:p>
    <w:p w:rsidR="00702E0B" w:rsidRPr="00EC30C9" w:rsidRDefault="00702E0B" w:rsidP="00EB4C2D">
      <w:pPr>
        <w:rPr>
          <w:rFonts w:ascii="Times New Roman" w:hAnsi="Times New Roman" w:cs="Times New Roman"/>
          <w:sz w:val="24"/>
          <w:szCs w:val="24"/>
          <w:lang w:val="en-US" w:eastAsia="es-MX"/>
        </w:rPr>
      </w:pPr>
      <w:r w:rsidRPr="00EC30C9">
        <w:rPr>
          <w:rFonts w:ascii="Times New Roman" w:hAnsi="Times New Roman" w:cs="Times New Roman"/>
          <w:sz w:val="24"/>
          <w:szCs w:val="24"/>
          <w:lang w:val="en-US" w:eastAsia="es-MX"/>
        </w:rPr>
        <w:t>Web</w:t>
      </w:r>
      <w:r w:rsidR="00DA1F1F" w:rsidRPr="00EC30C9">
        <w:rPr>
          <w:rFonts w:ascii="Times New Roman" w:hAnsi="Times New Roman" w:cs="Times New Roman"/>
          <w:sz w:val="24"/>
          <w:szCs w:val="24"/>
          <w:lang w:val="en-US" w:eastAsia="es-MX"/>
        </w:rPr>
        <w:t xml:space="preserve"> </w:t>
      </w:r>
      <w:r w:rsidRPr="00EC30C9">
        <w:rPr>
          <w:rFonts w:ascii="Times New Roman" w:hAnsi="Times New Roman" w:cs="Times New Roman"/>
          <w:sz w:val="24"/>
          <w:szCs w:val="24"/>
          <w:lang w:val="en-US" w:eastAsia="es-MX"/>
        </w:rPr>
        <w:t>API section</w:t>
      </w:r>
    </w:p>
    <w:p w:rsidR="00730D29" w:rsidRPr="00730D29" w:rsidRDefault="00EB4C2D" w:rsidP="00730D29">
      <w:pPr>
        <w:pStyle w:val="Prrafodelista"/>
        <w:numPr>
          <w:ilvl w:val="0"/>
          <w:numId w:val="20"/>
        </w:numPr>
        <w:rPr>
          <w:lang w:val="en-US"/>
        </w:rPr>
      </w:pPr>
      <w:r w:rsidRPr="003E006F">
        <w:rPr>
          <w:lang w:val="en-US"/>
        </w:rPr>
        <w:t>Explain your concept or REST</w:t>
      </w:r>
    </w:p>
    <w:p w:rsidR="00730D29" w:rsidRPr="00730D29" w:rsidRDefault="00730D29" w:rsidP="00730D29">
      <w:pPr>
        <w:ind w:left="720"/>
      </w:pPr>
      <w:r w:rsidRPr="00730D29">
        <w:t>R= Medio para distribuir informació</w:t>
      </w:r>
      <w:r>
        <w:t>n de una base de datos en cualquier dispositivo o medio capaza de interpretar peticiones HTTP.</w:t>
      </w:r>
    </w:p>
    <w:p w:rsidR="00A3487A" w:rsidRPr="00730D29" w:rsidRDefault="00A3487A" w:rsidP="00A3487A">
      <w:pPr>
        <w:pStyle w:val="Prrafodelista"/>
        <w:rPr>
          <w:lang w:val="es-ES"/>
        </w:rPr>
      </w:pPr>
    </w:p>
    <w:p w:rsidR="00EB4C2D" w:rsidRDefault="00EB1923" w:rsidP="00EB4C2D">
      <w:pPr>
        <w:pStyle w:val="Prrafodelista"/>
        <w:numPr>
          <w:ilvl w:val="0"/>
          <w:numId w:val="20"/>
        </w:numPr>
        <w:rPr>
          <w:lang w:val="en-US"/>
        </w:rPr>
      </w:pPr>
      <w:r w:rsidRPr="003E006F">
        <w:rPr>
          <w:lang w:val="en-US"/>
        </w:rPr>
        <w:t xml:space="preserve">Why is important to </w:t>
      </w:r>
      <w:r w:rsidR="0059268E" w:rsidRPr="003E006F">
        <w:rPr>
          <w:lang w:val="en-US"/>
        </w:rPr>
        <w:t>configure</w:t>
      </w:r>
      <w:r w:rsidR="00EB4C2D" w:rsidRPr="003E006F">
        <w:rPr>
          <w:lang w:val="en-US"/>
        </w:rPr>
        <w:t xml:space="preserve"> migrations</w:t>
      </w:r>
      <w:r w:rsidR="00870AFA" w:rsidRPr="003E006F">
        <w:rPr>
          <w:lang w:val="en-US"/>
        </w:rPr>
        <w:t xml:space="preserve"> in your</w:t>
      </w:r>
      <w:r w:rsidR="00EB4C2D" w:rsidRPr="003E006F">
        <w:rPr>
          <w:lang w:val="en-US"/>
        </w:rPr>
        <w:t xml:space="preserve"> project?</w:t>
      </w:r>
    </w:p>
    <w:p w:rsidR="00730D29" w:rsidRPr="00BF38A5" w:rsidRDefault="00730D29" w:rsidP="00730D29">
      <w:pPr>
        <w:pStyle w:val="Prrafodelista"/>
        <w:rPr>
          <w:lang w:val="es-ES"/>
        </w:rPr>
      </w:pPr>
      <w:r w:rsidRPr="00BF38A5">
        <w:rPr>
          <w:lang w:val="es-ES"/>
        </w:rPr>
        <w:t xml:space="preserve">R= </w:t>
      </w:r>
      <w:r w:rsidR="00BF38A5">
        <w:rPr>
          <w:lang w:val="es-ES"/>
        </w:rPr>
        <w:t xml:space="preserve">Para </w:t>
      </w:r>
      <w:r w:rsidR="00BF38A5" w:rsidRPr="00BF38A5">
        <w:rPr>
          <w:lang w:val="es-ES"/>
        </w:rPr>
        <w:t>tener c</w:t>
      </w:r>
      <w:r w:rsidR="00BF38A5">
        <w:rPr>
          <w:lang w:val="es-ES"/>
        </w:rPr>
        <w:t>ontrol sobre tu base de datos ya que usa el patrón de diseño code-first, además que tiene un historial de cambios y si necesitas regresar a una base de datos especifica te permite realizar la acción.</w:t>
      </w:r>
    </w:p>
    <w:p w:rsidR="00A3487A" w:rsidRPr="00BF38A5" w:rsidRDefault="00A3487A" w:rsidP="00A3487A">
      <w:pPr>
        <w:pStyle w:val="Prrafodelista"/>
        <w:rPr>
          <w:lang w:val="es-ES"/>
        </w:rPr>
      </w:pPr>
    </w:p>
    <w:p w:rsidR="00870AFA" w:rsidRDefault="00870AFA" w:rsidP="00870AFA">
      <w:pPr>
        <w:pStyle w:val="Prrafodelista"/>
        <w:numPr>
          <w:ilvl w:val="0"/>
          <w:numId w:val="20"/>
        </w:numPr>
        <w:rPr>
          <w:lang w:val="en-US"/>
        </w:rPr>
      </w:pPr>
      <w:r w:rsidRPr="003E006F">
        <w:rPr>
          <w:lang w:val="en-US"/>
        </w:rPr>
        <w:t xml:space="preserve">Explain </w:t>
      </w:r>
      <w:r w:rsidR="000F5DB2" w:rsidRPr="003E006F">
        <w:rPr>
          <w:lang w:val="en-US"/>
        </w:rPr>
        <w:t>the concept</w:t>
      </w:r>
      <w:r w:rsidRPr="003E006F">
        <w:rPr>
          <w:lang w:val="en-US"/>
        </w:rPr>
        <w:t xml:space="preserve"> about OAuth and how it works</w:t>
      </w:r>
    </w:p>
    <w:p w:rsidR="00730D29" w:rsidRPr="00730D29" w:rsidRDefault="00730D29" w:rsidP="00730D29">
      <w:pPr>
        <w:ind w:left="708"/>
      </w:pPr>
      <w:r w:rsidRPr="00730D29">
        <w:t>R = El concenpto de OAuth es una forma de autenticacion basada en tokens</w:t>
      </w:r>
      <w:r>
        <w:t>, funciona mediante envío de parámetros de acceso y retornar una respuesta exitosa o fallida, la cual si es exitosa obtienes un token de acceso a la aplicación.</w:t>
      </w:r>
    </w:p>
    <w:p w:rsidR="00E75E39" w:rsidRPr="00730D29" w:rsidRDefault="00E75E39" w:rsidP="00E75E39">
      <w:pPr>
        <w:pStyle w:val="Prrafodelista"/>
        <w:rPr>
          <w:lang w:val="es-ES"/>
        </w:rPr>
      </w:pPr>
    </w:p>
    <w:p w:rsidR="00E75E39" w:rsidRDefault="00342EEE" w:rsidP="00870A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Which</w:t>
      </w:r>
      <w:r w:rsidR="007134A5">
        <w:rPr>
          <w:lang w:val="en-US"/>
        </w:rPr>
        <w:t xml:space="preserve"> technologies </w:t>
      </w:r>
      <w:r w:rsidR="008B6544">
        <w:rPr>
          <w:lang w:val="en-US"/>
        </w:rPr>
        <w:t>are involved in the built webAPI</w:t>
      </w:r>
    </w:p>
    <w:p w:rsidR="00342EEE" w:rsidRDefault="00730D29" w:rsidP="00342EEE">
      <w:pPr>
        <w:pStyle w:val="Prrafodelista"/>
        <w:rPr>
          <w:lang w:val="en-US"/>
        </w:rPr>
      </w:pPr>
      <w:r>
        <w:rPr>
          <w:lang w:val="en-US"/>
        </w:rPr>
        <w:t>R= arquitectura API-</w:t>
      </w:r>
      <w:r w:rsidR="00283190">
        <w:rPr>
          <w:lang w:val="en-US"/>
        </w:rPr>
        <w:t>REST, swagger, Microsoft owin, Microsoft owin cors, PLNFramework, Linq, Entity-Framework, etc.</w:t>
      </w:r>
    </w:p>
    <w:p w:rsidR="00730D29" w:rsidRPr="00342EEE" w:rsidRDefault="00730D29" w:rsidP="00342EEE">
      <w:pPr>
        <w:pStyle w:val="Prrafodelista"/>
        <w:rPr>
          <w:lang w:val="en-US"/>
        </w:rPr>
      </w:pPr>
    </w:p>
    <w:p w:rsidR="00342EEE" w:rsidRDefault="00E513A9" w:rsidP="00870A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is</w:t>
      </w:r>
      <w:r w:rsidR="008D1D82">
        <w:rPr>
          <w:lang w:val="en-US"/>
        </w:rPr>
        <w:t xml:space="preserve"> a</w:t>
      </w:r>
      <w:r>
        <w:rPr>
          <w:lang w:val="en-US"/>
        </w:rPr>
        <w:t xml:space="preserve"> concurrency token?</w:t>
      </w:r>
    </w:p>
    <w:p w:rsidR="00283190" w:rsidRPr="00F7150B" w:rsidRDefault="00283190" w:rsidP="00283190">
      <w:pPr>
        <w:ind w:left="720"/>
      </w:pPr>
      <w:r w:rsidRPr="00F7150B">
        <w:t xml:space="preserve">R= Cadena de texto que tiene los datos de un usuario </w:t>
      </w:r>
      <w:r w:rsidR="00254193">
        <w:t>en sesión</w:t>
      </w:r>
      <w:bookmarkStart w:id="0" w:name="_GoBack"/>
      <w:bookmarkEnd w:id="0"/>
      <w:r w:rsidRPr="00F7150B">
        <w:t>.</w:t>
      </w:r>
    </w:p>
    <w:p w:rsidR="00EB1923" w:rsidRPr="00F7150B" w:rsidRDefault="00EB1923" w:rsidP="00EB1923">
      <w:pPr>
        <w:pStyle w:val="Prrafodelista"/>
        <w:rPr>
          <w:lang w:val="es-ES"/>
        </w:rPr>
      </w:pPr>
    </w:p>
    <w:p w:rsidR="00EB1923" w:rsidRPr="00EC30C9" w:rsidRDefault="00EB1923" w:rsidP="00EB1923">
      <w:pPr>
        <w:rPr>
          <w:rFonts w:ascii="Times New Roman" w:hAnsi="Times New Roman" w:cs="Times New Roman"/>
          <w:sz w:val="24"/>
          <w:szCs w:val="24"/>
          <w:lang w:val="en-US" w:eastAsia="es-MX"/>
        </w:rPr>
      </w:pPr>
      <w:r w:rsidRPr="00EC30C9">
        <w:rPr>
          <w:rFonts w:ascii="Times New Roman" w:hAnsi="Times New Roman" w:cs="Times New Roman"/>
          <w:sz w:val="24"/>
          <w:szCs w:val="24"/>
          <w:lang w:val="en-US" w:eastAsia="es-MX"/>
        </w:rPr>
        <w:t>Angular section</w:t>
      </w:r>
    </w:p>
    <w:p w:rsidR="00EB1923" w:rsidRDefault="00EB1923" w:rsidP="00EB1923">
      <w:pPr>
        <w:pStyle w:val="Prrafodelista"/>
        <w:numPr>
          <w:ilvl w:val="0"/>
          <w:numId w:val="21"/>
        </w:numPr>
        <w:rPr>
          <w:lang w:val="en-US"/>
        </w:rPr>
      </w:pPr>
      <w:r w:rsidRPr="003E006F">
        <w:rPr>
          <w:lang w:val="en-US"/>
        </w:rPr>
        <w:t>Explain why is called SPA architecture</w:t>
      </w:r>
    </w:p>
    <w:p w:rsidR="00F7150B" w:rsidRPr="00F7150B" w:rsidRDefault="00F7150B" w:rsidP="00F7150B">
      <w:pPr>
        <w:pStyle w:val="Prrafodelista"/>
        <w:rPr>
          <w:lang w:val="es-ES"/>
        </w:rPr>
      </w:pPr>
      <w:r w:rsidRPr="00F7150B">
        <w:rPr>
          <w:lang w:val="es-ES"/>
        </w:rPr>
        <w:t>R= La arquitectura SPA es simplemente una página en blanco que contiene muchos component</w:t>
      </w:r>
      <w:r>
        <w:rPr>
          <w:lang w:val="es-ES"/>
        </w:rPr>
        <w:t>e</w:t>
      </w:r>
      <w:r w:rsidRPr="00F7150B">
        <w:rPr>
          <w:lang w:val="es-ES"/>
        </w:rPr>
        <w:t>s que se van cargando dinámicamente</w:t>
      </w:r>
      <w:r>
        <w:rPr>
          <w:lang w:val="es-ES"/>
        </w:rPr>
        <w:t xml:space="preserve">, es decir no necesitas crear varias páginas para poder navegar entre sí, simplemente se carga la información </w:t>
      </w:r>
      <w:r>
        <w:rPr>
          <w:lang w:val="es-ES"/>
        </w:rPr>
        <w:t>(componentes)</w:t>
      </w:r>
      <w:r>
        <w:rPr>
          <w:lang w:val="es-ES"/>
        </w:rPr>
        <w:t xml:space="preserve"> que necesitas.</w:t>
      </w:r>
    </w:p>
    <w:p w:rsidR="00A3487A" w:rsidRPr="00F7150B" w:rsidRDefault="00A3487A" w:rsidP="00A3487A">
      <w:pPr>
        <w:pStyle w:val="Prrafodelista"/>
        <w:rPr>
          <w:lang w:val="es-ES"/>
        </w:rPr>
      </w:pPr>
    </w:p>
    <w:p w:rsidR="002F6890" w:rsidRDefault="00D42B71" w:rsidP="00EB1923">
      <w:pPr>
        <w:pStyle w:val="Prrafodelista"/>
        <w:numPr>
          <w:ilvl w:val="0"/>
          <w:numId w:val="21"/>
        </w:numPr>
        <w:rPr>
          <w:lang w:val="en-US"/>
        </w:rPr>
      </w:pPr>
      <w:r w:rsidRPr="003E006F">
        <w:rPr>
          <w:lang w:val="en-US"/>
        </w:rPr>
        <w:t xml:space="preserve">Explain what </w:t>
      </w:r>
      <w:r w:rsidR="00045A02">
        <w:rPr>
          <w:lang w:val="en-US"/>
        </w:rPr>
        <w:t xml:space="preserve">do </w:t>
      </w:r>
      <w:r w:rsidRPr="003E006F">
        <w:rPr>
          <w:lang w:val="en-US"/>
        </w:rPr>
        <w:t>you understand about “Component”</w:t>
      </w:r>
    </w:p>
    <w:p w:rsidR="00F7150B" w:rsidRPr="00F7150B" w:rsidRDefault="00F7150B" w:rsidP="00F7150B">
      <w:pPr>
        <w:pStyle w:val="Prrafodelista"/>
        <w:rPr>
          <w:lang w:val="es-ES"/>
        </w:rPr>
      </w:pPr>
      <w:r w:rsidRPr="00F7150B">
        <w:rPr>
          <w:lang w:val="es-ES"/>
        </w:rPr>
        <w:t>R= Componente se refiere a un element</w:t>
      </w:r>
      <w:r>
        <w:rPr>
          <w:lang w:val="es-ES"/>
        </w:rPr>
        <w:t>o</w:t>
      </w:r>
      <w:r w:rsidRPr="00F7150B">
        <w:rPr>
          <w:lang w:val="es-ES"/>
        </w:rPr>
        <w:t xml:space="preserve"> creado para ser reutilizado</w:t>
      </w:r>
      <w:r>
        <w:rPr>
          <w:lang w:val="es-ES"/>
        </w:rPr>
        <w:t>, el cual está compuesto por html, css y js.</w:t>
      </w:r>
    </w:p>
    <w:p w:rsidR="00A3487A" w:rsidRPr="00F7150B" w:rsidRDefault="00A3487A" w:rsidP="00A3487A">
      <w:pPr>
        <w:pStyle w:val="Prrafodelista"/>
        <w:rPr>
          <w:lang w:val="es-ES"/>
        </w:rPr>
      </w:pPr>
    </w:p>
    <w:p w:rsidR="00D42B71" w:rsidRDefault="00D42B71" w:rsidP="00D42B71">
      <w:pPr>
        <w:pStyle w:val="Prrafodelista"/>
        <w:numPr>
          <w:ilvl w:val="0"/>
          <w:numId w:val="21"/>
        </w:numPr>
        <w:rPr>
          <w:lang w:val="en-US"/>
        </w:rPr>
      </w:pPr>
      <w:r w:rsidRPr="003E006F">
        <w:rPr>
          <w:lang w:val="en-US"/>
        </w:rPr>
        <w:t xml:space="preserve">Explain what </w:t>
      </w:r>
      <w:r w:rsidR="00A3487A" w:rsidRPr="003E006F">
        <w:rPr>
          <w:lang w:val="en-US"/>
        </w:rPr>
        <w:t xml:space="preserve">do </w:t>
      </w:r>
      <w:r w:rsidRPr="003E006F">
        <w:rPr>
          <w:lang w:val="en-US"/>
        </w:rPr>
        <w:t>you understand about “</w:t>
      </w:r>
      <w:r w:rsidR="00A3487A" w:rsidRPr="003E006F">
        <w:rPr>
          <w:lang w:val="en-US"/>
        </w:rPr>
        <w:t>Service</w:t>
      </w:r>
      <w:r w:rsidRPr="003E006F">
        <w:rPr>
          <w:lang w:val="en-US"/>
        </w:rPr>
        <w:t>”</w:t>
      </w:r>
    </w:p>
    <w:p w:rsidR="00F7150B" w:rsidRPr="00F7150B" w:rsidRDefault="00F7150B" w:rsidP="00F7150B">
      <w:pPr>
        <w:pStyle w:val="Prrafodelista"/>
        <w:rPr>
          <w:lang w:val="es-ES"/>
        </w:rPr>
      </w:pPr>
      <w:r w:rsidRPr="00F7150B">
        <w:rPr>
          <w:lang w:val="es-ES"/>
        </w:rPr>
        <w:t xml:space="preserve">R= Un servicio en simples palabras es una clase que puede ser reutilizada en todo el </w:t>
      </w:r>
      <w:r>
        <w:rPr>
          <w:lang w:val="es-ES"/>
        </w:rPr>
        <w:t>p</w:t>
      </w:r>
      <w:r w:rsidRPr="00F7150B">
        <w:rPr>
          <w:lang w:val="es-ES"/>
        </w:rPr>
        <w:t>royecto,</w:t>
      </w:r>
      <w:r w:rsidR="00F95B2A">
        <w:rPr>
          <w:lang w:val="es-ES"/>
        </w:rPr>
        <w:t xml:space="preserve"> la cual contiene lógica especifica ya sea para hacer peticiones HTTP u otra funcionalidad.</w:t>
      </w:r>
    </w:p>
    <w:p w:rsidR="00A3487A" w:rsidRPr="00F7150B" w:rsidRDefault="00A3487A" w:rsidP="00A3487A">
      <w:pPr>
        <w:pStyle w:val="Prrafodelista"/>
        <w:rPr>
          <w:lang w:val="es-ES"/>
        </w:rPr>
      </w:pPr>
    </w:p>
    <w:p w:rsidR="00D42B71" w:rsidRDefault="006E6588" w:rsidP="00EB1923">
      <w:pPr>
        <w:pStyle w:val="Prrafodelista"/>
        <w:numPr>
          <w:ilvl w:val="0"/>
          <w:numId w:val="21"/>
        </w:numPr>
        <w:rPr>
          <w:lang w:val="en-US"/>
        </w:rPr>
      </w:pPr>
      <w:r w:rsidRPr="003E006F">
        <w:rPr>
          <w:lang w:val="en-US"/>
        </w:rPr>
        <w:t>Where do you put a j</w:t>
      </w:r>
      <w:r w:rsidR="008D722C" w:rsidRPr="003E006F">
        <w:rPr>
          <w:lang w:val="en-US"/>
        </w:rPr>
        <w:t>ava</w:t>
      </w:r>
      <w:r w:rsidRPr="003E006F">
        <w:rPr>
          <w:lang w:val="en-US"/>
        </w:rPr>
        <w:t>s</w:t>
      </w:r>
      <w:r w:rsidR="00E826B4">
        <w:rPr>
          <w:lang w:val="en-US"/>
        </w:rPr>
        <w:t>c</w:t>
      </w:r>
      <w:r w:rsidR="008D722C" w:rsidRPr="003E006F">
        <w:rPr>
          <w:lang w:val="en-US"/>
        </w:rPr>
        <w:t>ript</w:t>
      </w:r>
      <w:r w:rsidRPr="003E006F">
        <w:rPr>
          <w:lang w:val="en-US"/>
        </w:rPr>
        <w:t xml:space="preserve"> library imported into your angular app?</w:t>
      </w:r>
    </w:p>
    <w:p w:rsidR="00F95B2A" w:rsidRPr="00F95B2A" w:rsidRDefault="00F95B2A" w:rsidP="00F95B2A">
      <w:pPr>
        <w:pStyle w:val="Prrafodelista"/>
        <w:rPr>
          <w:lang w:val="es-ES"/>
        </w:rPr>
      </w:pPr>
      <w:r w:rsidRPr="00F95B2A">
        <w:rPr>
          <w:lang w:val="es-ES"/>
        </w:rPr>
        <w:t>R= En el archivo angular-cli.jso</w:t>
      </w:r>
    </w:p>
    <w:p w:rsidR="00DC3AF6" w:rsidRPr="00F95B2A" w:rsidRDefault="00DC3AF6" w:rsidP="00DC3AF6">
      <w:pPr>
        <w:pStyle w:val="Prrafodelista"/>
        <w:rPr>
          <w:lang w:val="es-ES"/>
        </w:rPr>
      </w:pPr>
    </w:p>
    <w:p w:rsidR="00DC3AF6" w:rsidRDefault="00BB265A" w:rsidP="00EB1923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Which</w:t>
      </w:r>
      <w:r w:rsidR="004F7E45">
        <w:rPr>
          <w:lang w:val="en-US"/>
        </w:rPr>
        <w:t xml:space="preserve"> ways of cr</w:t>
      </w:r>
      <w:r>
        <w:rPr>
          <w:lang w:val="en-US"/>
        </w:rPr>
        <w:t>e</w:t>
      </w:r>
      <w:r w:rsidR="004F7E45">
        <w:rPr>
          <w:lang w:val="en-US"/>
        </w:rPr>
        <w:t>ate forms exists</w:t>
      </w:r>
      <w:r>
        <w:rPr>
          <w:lang w:val="en-US"/>
        </w:rPr>
        <w:t xml:space="preserve"> in angular</w:t>
      </w:r>
      <w:r w:rsidR="004F7E45">
        <w:rPr>
          <w:lang w:val="en-US"/>
        </w:rPr>
        <w:t>?</w:t>
      </w:r>
    </w:p>
    <w:p w:rsidR="00F95B2A" w:rsidRPr="00F95B2A" w:rsidRDefault="00F95B2A" w:rsidP="00F95B2A">
      <w:pPr>
        <w:pStyle w:val="Prrafodelista"/>
        <w:rPr>
          <w:lang w:val="es-ES"/>
        </w:rPr>
      </w:pPr>
      <w:r w:rsidRPr="00F95B2A">
        <w:rPr>
          <w:lang w:val="es-ES"/>
        </w:rPr>
        <w:t>R= Existen 2 tipos de formularios</w:t>
      </w:r>
      <w:r>
        <w:rPr>
          <w:lang w:val="es-ES"/>
        </w:rPr>
        <w:t>, te</w:t>
      </w:r>
      <w:r w:rsidRPr="00F95B2A">
        <w:rPr>
          <w:lang w:val="es-ES"/>
        </w:rPr>
        <w:t>mplate form y reactive form.</w:t>
      </w:r>
    </w:p>
    <w:p w:rsidR="00941D88" w:rsidRPr="00F95B2A" w:rsidRDefault="00941D88" w:rsidP="00941D88">
      <w:pPr>
        <w:pStyle w:val="Prrafodelista"/>
        <w:rPr>
          <w:lang w:val="es-ES"/>
        </w:rPr>
      </w:pPr>
    </w:p>
    <w:p w:rsidR="00EB4C2D" w:rsidRPr="003E006F" w:rsidRDefault="00EB4C2D" w:rsidP="00EB4C2D">
      <w:pPr>
        <w:pStyle w:val="Ttulo1"/>
        <w:rPr>
          <w:lang w:val="en-US"/>
        </w:rPr>
      </w:pPr>
      <w:r w:rsidRPr="003E006F">
        <w:rPr>
          <w:lang w:val="en-US"/>
        </w:rPr>
        <w:t>Practice</w:t>
      </w:r>
    </w:p>
    <w:p w:rsidR="00870AFA" w:rsidRPr="00F94D8E" w:rsidRDefault="00D42B71" w:rsidP="00870AFA">
      <w:pPr>
        <w:rPr>
          <w:rFonts w:ascii="Times New Roman" w:hAnsi="Times New Roman" w:cs="Times New Roman"/>
          <w:sz w:val="24"/>
          <w:szCs w:val="24"/>
          <w:lang w:val="en-US" w:eastAsia="es-MX"/>
        </w:rPr>
      </w:pPr>
      <w:r w:rsidRPr="00F94D8E">
        <w:rPr>
          <w:rFonts w:ascii="Times New Roman" w:hAnsi="Times New Roman" w:cs="Times New Roman"/>
          <w:sz w:val="24"/>
          <w:szCs w:val="24"/>
          <w:lang w:val="en-US" w:eastAsia="es-MX"/>
        </w:rPr>
        <w:t xml:space="preserve">Build “editing a bug” feature and </w:t>
      </w:r>
      <w:r w:rsidR="00C83DE2" w:rsidRPr="00F94D8E">
        <w:rPr>
          <w:rFonts w:ascii="Times New Roman" w:hAnsi="Times New Roman" w:cs="Times New Roman"/>
          <w:sz w:val="24"/>
          <w:szCs w:val="24"/>
          <w:lang w:val="en-US" w:eastAsia="es-MX"/>
        </w:rPr>
        <w:t>do not</w:t>
      </w:r>
      <w:r w:rsidRPr="00F94D8E">
        <w:rPr>
          <w:rFonts w:ascii="Times New Roman" w:hAnsi="Times New Roman" w:cs="Times New Roman"/>
          <w:sz w:val="24"/>
          <w:szCs w:val="24"/>
          <w:lang w:val="en-US" w:eastAsia="es-MX"/>
        </w:rPr>
        <w:t xml:space="preserve"> forget manage the concurrency token and show a message for this </w:t>
      </w:r>
      <w:r w:rsidR="00C83DE2" w:rsidRPr="00F94D8E">
        <w:rPr>
          <w:rFonts w:ascii="Times New Roman" w:hAnsi="Times New Roman" w:cs="Times New Roman"/>
          <w:sz w:val="24"/>
          <w:szCs w:val="24"/>
          <w:lang w:val="en-US" w:eastAsia="es-MX"/>
        </w:rPr>
        <w:t>validation</w:t>
      </w:r>
      <w:r w:rsidRPr="00F94D8E">
        <w:rPr>
          <w:rFonts w:ascii="Times New Roman" w:hAnsi="Times New Roman" w:cs="Times New Roman"/>
          <w:sz w:val="24"/>
          <w:szCs w:val="24"/>
          <w:lang w:val="en-US" w:eastAsia="es-MX"/>
        </w:rPr>
        <w:t>.</w:t>
      </w:r>
    </w:p>
    <w:sectPr w:rsidR="00870AFA" w:rsidRPr="00F94D8E" w:rsidSect="00FA6878">
      <w:headerReference w:type="default" r:id="rId7"/>
      <w:footerReference w:type="default" r:id="rId8"/>
      <w:pgSz w:w="11906" w:h="16838"/>
      <w:pgMar w:top="1417" w:right="707" w:bottom="141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9D0" w:rsidRDefault="002C39D0" w:rsidP="001D5B7F">
      <w:pPr>
        <w:spacing w:after="0" w:line="240" w:lineRule="auto"/>
      </w:pPr>
      <w:r>
        <w:separator/>
      </w:r>
    </w:p>
  </w:endnote>
  <w:endnote w:type="continuationSeparator" w:id="0">
    <w:p w:rsidR="002C39D0" w:rsidRDefault="002C39D0" w:rsidP="001D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A70" w:rsidRDefault="00BA7A70" w:rsidP="00FA6878">
    <w:pPr>
      <w:pStyle w:val="Piedepgina"/>
      <w:ind w:left="-851" w:right="-707"/>
    </w:pPr>
    <w:r>
      <w:rPr>
        <w:noProof/>
        <w:lang w:eastAsia="es-ES"/>
      </w:rPr>
      <w:drawing>
        <wp:inline distT="0" distB="0" distL="0" distR="0">
          <wp:extent cx="7535636" cy="768340"/>
          <wp:effectExtent l="19050" t="0" r="8164" b="0"/>
          <wp:docPr id="2" name="1 Imagen" descr="PIEWORD_PLENUMSOFT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WORD_PLENUMSOFT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5636" cy="768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A7A70" w:rsidRDefault="00BA7A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9D0" w:rsidRDefault="002C39D0" w:rsidP="001D5B7F">
      <w:pPr>
        <w:spacing w:after="0" w:line="240" w:lineRule="auto"/>
      </w:pPr>
      <w:r>
        <w:separator/>
      </w:r>
    </w:p>
  </w:footnote>
  <w:footnote w:type="continuationSeparator" w:id="0">
    <w:p w:rsidR="002C39D0" w:rsidRDefault="002C39D0" w:rsidP="001D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A70" w:rsidRDefault="00BA7A70" w:rsidP="001D5B7F">
    <w:pPr>
      <w:pStyle w:val="Encabezado"/>
      <w:ind w:left="-851"/>
    </w:pPr>
    <w:r>
      <w:rPr>
        <w:noProof/>
        <w:lang w:eastAsia="es-ES"/>
      </w:rPr>
      <w:drawing>
        <wp:inline distT="0" distB="0" distL="0" distR="0">
          <wp:extent cx="7531212" cy="762000"/>
          <wp:effectExtent l="19050" t="0" r="0" b="0"/>
          <wp:docPr id="1" name="0 Imagen" descr="CABECERAWORD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WORD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8615" cy="762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A7A70" w:rsidRDefault="00BA7A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091A"/>
    <w:multiLevelType w:val="hybridMultilevel"/>
    <w:tmpl w:val="CA9661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5974DD"/>
    <w:multiLevelType w:val="multilevel"/>
    <w:tmpl w:val="480E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C5567"/>
    <w:multiLevelType w:val="hybridMultilevel"/>
    <w:tmpl w:val="1902D1E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D61620"/>
    <w:multiLevelType w:val="multilevel"/>
    <w:tmpl w:val="1E8C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21A39"/>
    <w:multiLevelType w:val="hybridMultilevel"/>
    <w:tmpl w:val="EF3A2E1A"/>
    <w:lvl w:ilvl="0" w:tplc="080A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0BBC"/>
    <w:multiLevelType w:val="hybridMultilevel"/>
    <w:tmpl w:val="539CDB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E198C"/>
    <w:multiLevelType w:val="hybridMultilevel"/>
    <w:tmpl w:val="8F482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01BA7"/>
    <w:multiLevelType w:val="multilevel"/>
    <w:tmpl w:val="3AC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75AFC"/>
    <w:multiLevelType w:val="multilevel"/>
    <w:tmpl w:val="6EFC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D604E"/>
    <w:multiLevelType w:val="multilevel"/>
    <w:tmpl w:val="B076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C7210"/>
    <w:multiLevelType w:val="multilevel"/>
    <w:tmpl w:val="5B42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36798"/>
    <w:multiLevelType w:val="multilevel"/>
    <w:tmpl w:val="EF80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856143"/>
    <w:multiLevelType w:val="multilevel"/>
    <w:tmpl w:val="46B8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536F0"/>
    <w:multiLevelType w:val="multilevel"/>
    <w:tmpl w:val="A138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33484"/>
    <w:multiLevelType w:val="multilevel"/>
    <w:tmpl w:val="CB66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43438"/>
    <w:multiLevelType w:val="multilevel"/>
    <w:tmpl w:val="1DDE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DD63DD"/>
    <w:multiLevelType w:val="hybridMultilevel"/>
    <w:tmpl w:val="8F482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569D1"/>
    <w:multiLevelType w:val="multilevel"/>
    <w:tmpl w:val="73F4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CE7368"/>
    <w:multiLevelType w:val="multilevel"/>
    <w:tmpl w:val="5FAE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8D7C32"/>
    <w:multiLevelType w:val="multilevel"/>
    <w:tmpl w:val="A548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C538D"/>
    <w:multiLevelType w:val="multilevel"/>
    <w:tmpl w:val="10D4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5"/>
    <w:lvlOverride w:ilvl="0">
      <w:startOverride w:val="1"/>
    </w:lvlOverride>
  </w:num>
  <w:num w:numId="7">
    <w:abstractNumId w:val="14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1"/>
    <w:lvlOverride w:ilvl="0">
      <w:startOverride w:val="4"/>
    </w:lvlOverride>
  </w:num>
  <w:num w:numId="10">
    <w:abstractNumId w:val="8"/>
    <w:lvlOverride w:ilvl="0">
      <w:startOverride w:val="5"/>
    </w:lvlOverride>
  </w:num>
  <w:num w:numId="11">
    <w:abstractNumId w:val="19"/>
    <w:lvlOverride w:ilvl="0">
      <w:startOverride w:val="6"/>
    </w:lvlOverride>
  </w:num>
  <w:num w:numId="12">
    <w:abstractNumId w:val="13"/>
    <w:lvlOverride w:ilvl="0">
      <w:startOverride w:val="7"/>
    </w:lvlOverride>
  </w:num>
  <w:num w:numId="13">
    <w:abstractNumId w:val="17"/>
    <w:lvlOverride w:ilvl="0">
      <w:startOverride w:val="8"/>
    </w:lvlOverride>
  </w:num>
  <w:num w:numId="14">
    <w:abstractNumId w:val="20"/>
    <w:lvlOverride w:ilvl="0">
      <w:startOverride w:val="9"/>
    </w:lvlOverride>
  </w:num>
  <w:num w:numId="15">
    <w:abstractNumId w:val="12"/>
    <w:lvlOverride w:ilvl="0">
      <w:startOverride w:val="10"/>
    </w:lvlOverride>
  </w:num>
  <w:num w:numId="16">
    <w:abstractNumId w:val="7"/>
    <w:lvlOverride w:ilvl="0">
      <w:startOverride w:val="11"/>
    </w:lvlOverride>
  </w:num>
  <w:num w:numId="17">
    <w:abstractNumId w:val="10"/>
    <w:lvlOverride w:ilvl="0">
      <w:startOverride w:val="13"/>
    </w:lvlOverride>
  </w:num>
  <w:num w:numId="18">
    <w:abstractNumId w:val="3"/>
    <w:lvlOverride w:ilvl="0">
      <w:startOverride w:val="14"/>
    </w:lvlOverride>
  </w:num>
  <w:num w:numId="19">
    <w:abstractNumId w:val="18"/>
    <w:lvlOverride w:ilvl="0">
      <w:startOverride w:val="15"/>
    </w:lvlOverride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AA"/>
    <w:rsid w:val="00001A3C"/>
    <w:rsid w:val="00004B55"/>
    <w:rsid w:val="00004CAD"/>
    <w:rsid w:val="00007452"/>
    <w:rsid w:val="00010BBC"/>
    <w:rsid w:val="00016D57"/>
    <w:rsid w:val="00017EC3"/>
    <w:rsid w:val="00025B1D"/>
    <w:rsid w:val="000269C0"/>
    <w:rsid w:val="00030BF2"/>
    <w:rsid w:val="00031C12"/>
    <w:rsid w:val="0004268E"/>
    <w:rsid w:val="000435C3"/>
    <w:rsid w:val="00044075"/>
    <w:rsid w:val="000440A4"/>
    <w:rsid w:val="00045A02"/>
    <w:rsid w:val="000466F5"/>
    <w:rsid w:val="00057AA8"/>
    <w:rsid w:val="00057D59"/>
    <w:rsid w:val="00062E1E"/>
    <w:rsid w:val="00065B32"/>
    <w:rsid w:val="00066FF8"/>
    <w:rsid w:val="000672A4"/>
    <w:rsid w:val="000766CC"/>
    <w:rsid w:val="000772B0"/>
    <w:rsid w:val="0008073D"/>
    <w:rsid w:val="00083722"/>
    <w:rsid w:val="00086455"/>
    <w:rsid w:val="00091195"/>
    <w:rsid w:val="00091DFA"/>
    <w:rsid w:val="0009289E"/>
    <w:rsid w:val="00092B29"/>
    <w:rsid w:val="00093E45"/>
    <w:rsid w:val="00096096"/>
    <w:rsid w:val="000A0D49"/>
    <w:rsid w:val="000A1658"/>
    <w:rsid w:val="000A368B"/>
    <w:rsid w:val="000A7142"/>
    <w:rsid w:val="000B0D69"/>
    <w:rsid w:val="000B2904"/>
    <w:rsid w:val="000B404F"/>
    <w:rsid w:val="000B498E"/>
    <w:rsid w:val="000C0352"/>
    <w:rsid w:val="000C10BF"/>
    <w:rsid w:val="000C2480"/>
    <w:rsid w:val="000C3DEF"/>
    <w:rsid w:val="000C63EA"/>
    <w:rsid w:val="000D2E8F"/>
    <w:rsid w:val="000D5731"/>
    <w:rsid w:val="000D5A2C"/>
    <w:rsid w:val="000E25FA"/>
    <w:rsid w:val="000E2FB0"/>
    <w:rsid w:val="000E4154"/>
    <w:rsid w:val="000E4BB6"/>
    <w:rsid w:val="000E4FB2"/>
    <w:rsid w:val="000F0C75"/>
    <w:rsid w:val="000F2BFF"/>
    <w:rsid w:val="000F2EDA"/>
    <w:rsid w:val="000F5DB2"/>
    <w:rsid w:val="000F6AD6"/>
    <w:rsid w:val="000F7571"/>
    <w:rsid w:val="00100D2C"/>
    <w:rsid w:val="00104A4F"/>
    <w:rsid w:val="0010763D"/>
    <w:rsid w:val="0011084E"/>
    <w:rsid w:val="00111523"/>
    <w:rsid w:val="00113181"/>
    <w:rsid w:val="00113D66"/>
    <w:rsid w:val="00115127"/>
    <w:rsid w:val="001160E3"/>
    <w:rsid w:val="00116528"/>
    <w:rsid w:val="00116763"/>
    <w:rsid w:val="001170C0"/>
    <w:rsid w:val="00121A97"/>
    <w:rsid w:val="00121E30"/>
    <w:rsid w:val="001245D3"/>
    <w:rsid w:val="001249AE"/>
    <w:rsid w:val="00125A78"/>
    <w:rsid w:val="00132F74"/>
    <w:rsid w:val="00133818"/>
    <w:rsid w:val="00136D0B"/>
    <w:rsid w:val="00136E1A"/>
    <w:rsid w:val="00140024"/>
    <w:rsid w:val="00141726"/>
    <w:rsid w:val="00142D5E"/>
    <w:rsid w:val="00143129"/>
    <w:rsid w:val="00147E7B"/>
    <w:rsid w:val="00151593"/>
    <w:rsid w:val="00151D70"/>
    <w:rsid w:val="0015343E"/>
    <w:rsid w:val="00154E6C"/>
    <w:rsid w:val="0015573C"/>
    <w:rsid w:val="001560C0"/>
    <w:rsid w:val="00162C3E"/>
    <w:rsid w:val="001633AD"/>
    <w:rsid w:val="00165920"/>
    <w:rsid w:val="0016767A"/>
    <w:rsid w:val="0017148D"/>
    <w:rsid w:val="00172D4A"/>
    <w:rsid w:val="001741C0"/>
    <w:rsid w:val="0017426A"/>
    <w:rsid w:val="00174B90"/>
    <w:rsid w:val="0017554E"/>
    <w:rsid w:val="0018716D"/>
    <w:rsid w:val="0019239D"/>
    <w:rsid w:val="001934A8"/>
    <w:rsid w:val="00193FDA"/>
    <w:rsid w:val="001941C2"/>
    <w:rsid w:val="001959DE"/>
    <w:rsid w:val="00195A12"/>
    <w:rsid w:val="00197ADA"/>
    <w:rsid w:val="001A2CA9"/>
    <w:rsid w:val="001B278F"/>
    <w:rsid w:val="001B51AF"/>
    <w:rsid w:val="001B58AE"/>
    <w:rsid w:val="001C0B63"/>
    <w:rsid w:val="001C2699"/>
    <w:rsid w:val="001C357C"/>
    <w:rsid w:val="001C51C2"/>
    <w:rsid w:val="001C6A06"/>
    <w:rsid w:val="001C6F79"/>
    <w:rsid w:val="001D0642"/>
    <w:rsid w:val="001D1126"/>
    <w:rsid w:val="001D3F50"/>
    <w:rsid w:val="001D5552"/>
    <w:rsid w:val="001D5B7F"/>
    <w:rsid w:val="001E186F"/>
    <w:rsid w:val="001E3AF9"/>
    <w:rsid w:val="001F3492"/>
    <w:rsid w:val="001F40C3"/>
    <w:rsid w:val="001F4B80"/>
    <w:rsid w:val="002027F5"/>
    <w:rsid w:val="002103F2"/>
    <w:rsid w:val="00212733"/>
    <w:rsid w:val="00213571"/>
    <w:rsid w:val="002246EA"/>
    <w:rsid w:val="00224D9A"/>
    <w:rsid w:val="002265AD"/>
    <w:rsid w:val="00231609"/>
    <w:rsid w:val="00232EEE"/>
    <w:rsid w:val="00233C15"/>
    <w:rsid w:val="002341C8"/>
    <w:rsid w:val="00240189"/>
    <w:rsid w:val="00241DCE"/>
    <w:rsid w:val="00241E6D"/>
    <w:rsid w:val="00244518"/>
    <w:rsid w:val="00247AE0"/>
    <w:rsid w:val="00247CF4"/>
    <w:rsid w:val="002500E2"/>
    <w:rsid w:val="0025113E"/>
    <w:rsid w:val="00251C24"/>
    <w:rsid w:val="00252D44"/>
    <w:rsid w:val="00254083"/>
    <w:rsid w:val="00254193"/>
    <w:rsid w:val="002542A8"/>
    <w:rsid w:val="002544E1"/>
    <w:rsid w:val="002578E9"/>
    <w:rsid w:val="00264A3A"/>
    <w:rsid w:val="00265C82"/>
    <w:rsid w:val="00265E75"/>
    <w:rsid w:val="00267C94"/>
    <w:rsid w:val="002703E1"/>
    <w:rsid w:val="00283190"/>
    <w:rsid w:val="00284C1C"/>
    <w:rsid w:val="00287B0A"/>
    <w:rsid w:val="00291E85"/>
    <w:rsid w:val="00292584"/>
    <w:rsid w:val="0029510F"/>
    <w:rsid w:val="002967DA"/>
    <w:rsid w:val="002A3656"/>
    <w:rsid w:val="002A5FD2"/>
    <w:rsid w:val="002A6A0E"/>
    <w:rsid w:val="002B12DB"/>
    <w:rsid w:val="002B1D90"/>
    <w:rsid w:val="002B6C53"/>
    <w:rsid w:val="002B7E59"/>
    <w:rsid w:val="002C0D49"/>
    <w:rsid w:val="002C2517"/>
    <w:rsid w:val="002C2D71"/>
    <w:rsid w:val="002C39D0"/>
    <w:rsid w:val="002D157A"/>
    <w:rsid w:val="002E312E"/>
    <w:rsid w:val="002E50A4"/>
    <w:rsid w:val="002E61EC"/>
    <w:rsid w:val="002E712F"/>
    <w:rsid w:val="002F2579"/>
    <w:rsid w:val="002F3C78"/>
    <w:rsid w:val="002F4904"/>
    <w:rsid w:val="002F6890"/>
    <w:rsid w:val="002F7B59"/>
    <w:rsid w:val="003004C2"/>
    <w:rsid w:val="003009F1"/>
    <w:rsid w:val="00301C61"/>
    <w:rsid w:val="003042B2"/>
    <w:rsid w:val="0030444D"/>
    <w:rsid w:val="00310012"/>
    <w:rsid w:val="00312019"/>
    <w:rsid w:val="00312FB2"/>
    <w:rsid w:val="00313DEE"/>
    <w:rsid w:val="00320FBF"/>
    <w:rsid w:val="00327D43"/>
    <w:rsid w:val="003305D2"/>
    <w:rsid w:val="00332048"/>
    <w:rsid w:val="003374B1"/>
    <w:rsid w:val="003406B6"/>
    <w:rsid w:val="00341B93"/>
    <w:rsid w:val="00342EEE"/>
    <w:rsid w:val="00350053"/>
    <w:rsid w:val="00350B47"/>
    <w:rsid w:val="003535E7"/>
    <w:rsid w:val="00353EF7"/>
    <w:rsid w:val="00355D4F"/>
    <w:rsid w:val="0035613D"/>
    <w:rsid w:val="003568B0"/>
    <w:rsid w:val="0036087E"/>
    <w:rsid w:val="00360F0B"/>
    <w:rsid w:val="0036220D"/>
    <w:rsid w:val="00364519"/>
    <w:rsid w:val="00370544"/>
    <w:rsid w:val="00373BB7"/>
    <w:rsid w:val="003848A7"/>
    <w:rsid w:val="0038761E"/>
    <w:rsid w:val="0038782E"/>
    <w:rsid w:val="00391FF9"/>
    <w:rsid w:val="00394B46"/>
    <w:rsid w:val="003A186C"/>
    <w:rsid w:val="003A42A4"/>
    <w:rsid w:val="003A5AF2"/>
    <w:rsid w:val="003A72DB"/>
    <w:rsid w:val="003B5E2A"/>
    <w:rsid w:val="003C038F"/>
    <w:rsid w:val="003C51B9"/>
    <w:rsid w:val="003C6562"/>
    <w:rsid w:val="003C77BA"/>
    <w:rsid w:val="003D509F"/>
    <w:rsid w:val="003E006F"/>
    <w:rsid w:val="003E2840"/>
    <w:rsid w:val="003E60D5"/>
    <w:rsid w:val="003E6D6A"/>
    <w:rsid w:val="003F146F"/>
    <w:rsid w:val="003F5F47"/>
    <w:rsid w:val="00404D7B"/>
    <w:rsid w:val="00405367"/>
    <w:rsid w:val="00405B05"/>
    <w:rsid w:val="00405D5E"/>
    <w:rsid w:val="004064D8"/>
    <w:rsid w:val="004076D1"/>
    <w:rsid w:val="00407F33"/>
    <w:rsid w:val="004131ED"/>
    <w:rsid w:val="00413A1B"/>
    <w:rsid w:val="0041426A"/>
    <w:rsid w:val="0041525A"/>
    <w:rsid w:val="00415281"/>
    <w:rsid w:val="00421E2C"/>
    <w:rsid w:val="00431516"/>
    <w:rsid w:val="00435167"/>
    <w:rsid w:val="00443989"/>
    <w:rsid w:val="00444D26"/>
    <w:rsid w:val="004464A9"/>
    <w:rsid w:val="00446947"/>
    <w:rsid w:val="00450A29"/>
    <w:rsid w:val="00453348"/>
    <w:rsid w:val="00454039"/>
    <w:rsid w:val="00454162"/>
    <w:rsid w:val="00464421"/>
    <w:rsid w:val="004673DF"/>
    <w:rsid w:val="00467581"/>
    <w:rsid w:val="004700B8"/>
    <w:rsid w:val="0047239C"/>
    <w:rsid w:val="0047453C"/>
    <w:rsid w:val="00474C76"/>
    <w:rsid w:val="0047534C"/>
    <w:rsid w:val="00475EFD"/>
    <w:rsid w:val="004810A7"/>
    <w:rsid w:val="00481201"/>
    <w:rsid w:val="00481D75"/>
    <w:rsid w:val="00484923"/>
    <w:rsid w:val="00484CA4"/>
    <w:rsid w:val="0048671E"/>
    <w:rsid w:val="00487C48"/>
    <w:rsid w:val="00490370"/>
    <w:rsid w:val="00490E16"/>
    <w:rsid w:val="00492026"/>
    <w:rsid w:val="00492A0E"/>
    <w:rsid w:val="00492AC8"/>
    <w:rsid w:val="00493A65"/>
    <w:rsid w:val="00494902"/>
    <w:rsid w:val="00495717"/>
    <w:rsid w:val="00496D25"/>
    <w:rsid w:val="004A04A6"/>
    <w:rsid w:val="004A114C"/>
    <w:rsid w:val="004A1571"/>
    <w:rsid w:val="004A3179"/>
    <w:rsid w:val="004A39FC"/>
    <w:rsid w:val="004A40AE"/>
    <w:rsid w:val="004A53E1"/>
    <w:rsid w:val="004A5756"/>
    <w:rsid w:val="004A767D"/>
    <w:rsid w:val="004B1453"/>
    <w:rsid w:val="004B1574"/>
    <w:rsid w:val="004B3258"/>
    <w:rsid w:val="004B3CFB"/>
    <w:rsid w:val="004B7AF0"/>
    <w:rsid w:val="004C388B"/>
    <w:rsid w:val="004C6A48"/>
    <w:rsid w:val="004D27A8"/>
    <w:rsid w:val="004D2EEF"/>
    <w:rsid w:val="004D403A"/>
    <w:rsid w:val="004D4FB9"/>
    <w:rsid w:val="004E1295"/>
    <w:rsid w:val="004E1A53"/>
    <w:rsid w:val="004E224D"/>
    <w:rsid w:val="004E5F9F"/>
    <w:rsid w:val="004E66CB"/>
    <w:rsid w:val="004F216A"/>
    <w:rsid w:val="004F5BC2"/>
    <w:rsid w:val="004F7C5E"/>
    <w:rsid w:val="004F7E45"/>
    <w:rsid w:val="00500304"/>
    <w:rsid w:val="00503825"/>
    <w:rsid w:val="00512A38"/>
    <w:rsid w:val="005139E7"/>
    <w:rsid w:val="005163BF"/>
    <w:rsid w:val="0051737D"/>
    <w:rsid w:val="00521DC1"/>
    <w:rsid w:val="00523188"/>
    <w:rsid w:val="00525F8F"/>
    <w:rsid w:val="005329FD"/>
    <w:rsid w:val="00532D90"/>
    <w:rsid w:val="005344A3"/>
    <w:rsid w:val="0053503E"/>
    <w:rsid w:val="00536D5C"/>
    <w:rsid w:val="00536FEB"/>
    <w:rsid w:val="005416A6"/>
    <w:rsid w:val="0054178D"/>
    <w:rsid w:val="0054226E"/>
    <w:rsid w:val="00544304"/>
    <w:rsid w:val="00545CD7"/>
    <w:rsid w:val="005470E6"/>
    <w:rsid w:val="00550AE6"/>
    <w:rsid w:val="00551607"/>
    <w:rsid w:val="0055230A"/>
    <w:rsid w:val="00560568"/>
    <w:rsid w:val="00560F66"/>
    <w:rsid w:val="00566021"/>
    <w:rsid w:val="0056704F"/>
    <w:rsid w:val="005708D2"/>
    <w:rsid w:val="00570B02"/>
    <w:rsid w:val="005725CB"/>
    <w:rsid w:val="00572AAD"/>
    <w:rsid w:val="00572F71"/>
    <w:rsid w:val="00574C59"/>
    <w:rsid w:val="00575559"/>
    <w:rsid w:val="005764ED"/>
    <w:rsid w:val="00581148"/>
    <w:rsid w:val="00590000"/>
    <w:rsid w:val="0059268E"/>
    <w:rsid w:val="005940FF"/>
    <w:rsid w:val="00594434"/>
    <w:rsid w:val="005A3862"/>
    <w:rsid w:val="005A4523"/>
    <w:rsid w:val="005A5623"/>
    <w:rsid w:val="005A7CBE"/>
    <w:rsid w:val="005B1CE9"/>
    <w:rsid w:val="005B2264"/>
    <w:rsid w:val="005C01BA"/>
    <w:rsid w:val="005C030A"/>
    <w:rsid w:val="005C59DE"/>
    <w:rsid w:val="005D093F"/>
    <w:rsid w:val="005D3B1E"/>
    <w:rsid w:val="005D432F"/>
    <w:rsid w:val="005D7403"/>
    <w:rsid w:val="005D7F86"/>
    <w:rsid w:val="005E0988"/>
    <w:rsid w:val="005E315E"/>
    <w:rsid w:val="005E54D9"/>
    <w:rsid w:val="005E5B27"/>
    <w:rsid w:val="005E5B84"/>
    <w:rsid w:val="005F34D6"/>
    <w:rsid w:val="005F3733"/>
    <w:rsid w:val="005F4DF1"/>
    <w:rsid w:val="005F591E"/>
    <w:rsid w:val="005F6601"/>
    <w:rsid w:val="005F79E0"/>
    <w:rsid w:val="006013A8"/>
    <w:rsid w:val="00602C59"/>
    <w:rsid w:val="00605F13"/>
    <w:rsid w:val="00606FEB"/>
    <w:rsid w:val="006145DC"/>
    <w:rsid w:val="0061560E"/>
    <w:rsid w:val="00622FD7"/>
    <w:rsid w:val="00623FDC"/>
    <w:rsid w:val="0062488F"/>
    <w:rsid w:val="00624967"/>
    <w:rsid w:val="00626543"/>
    <w:rsid w:val="00631E61"/>
    <w:rsid w:val="00631FC3"/>
    <w:rsid w:val="00632968"/>
    <w:rsid w:val="00632C40"/>
    <w:rsid w:val="00634FDE"/>
    <w:rsid w:val="0063537C"/>
    <w:rsid w:val="006407AD"/>
    <w:rsid w:val="006433C1"/>
    <w:rsid w:val="00645FE7"/>
    <w:rsid w:val="0064672E"/>
    <w:rsid w:val="00646CC9"/>
    <w:rsid w:val="00650763"/>
    <w:rsid w:val="00652D53"/>
    <w:rsid w:val="006543E7"/>
    <w:rsid w:val="00654484"/>
    <w:rsid w:val="00656C3B"/>
    <w:rsid w:val="006641D6"/>
    <w:rsid w:val="006652D7"/>
    <w:rsid w:val="0066591B"/>
    <w:rsid w:val="00666B9B"/>
    <w:rsid w:val="00666E99"/>
    <w:rsid w:val="0066717D"/>
    <w:rsid w:val="00670714"/>
    <w:rsid w:val="00671C3B"/>
    <w:rsid w:val="006723E0"/>
    <w:rsid w:val="00673AAA"/>
    <w:rsid w:val="00674CB1"/>
    <w:rsid w:val="00675D96"/>
    <w:rsid w:val="006831C8"/>
    <w:rsid w:val="00686098"/>
    <w:rsid w:val="00687199"/>
    <w:rsid w:val="00692166"/>
    <w:rsid w:val="006B059F"/>
    <w:rsid w:val="006B24C1"/>
    <w:rsid w:val="006B266C"/>
    <w:rsid w:val="006B286A"/>
    <w:rsid w:val="006B48BD"/>
    <w:rsid w:val="006B7B9E"/>
    <w:rsid w:val="006C2740"/>
    <w:rsid w:val="006C54F5"/>
    <w:rsid w:val="006C7354"/>
    <w:rsid w:val="006D0147"/>
    <w:rsid w:val="006D092B"/>
    <w:rsid w:val="006D17EA"/>
    <w:rsid w:val="006D3566"/>
    <w:rsid w:val="006D42EF"/>
    <w:rsid w:val="006D5AF5"/>
    <w:rsid w:val="006D7ACB"/>
    <w:rsid w:val="006E0553"/>
    <w:rsid w:val="006E1075"/>
    <w:rsid w:val="006E1167"/>
    <w:rsid w:val="006E6253"/>
    <w:rsid w:val="006E6588"/>
    <w:rsid w:val="006F6196"/>
    <w:rsid w:val="007023AC"/>
    <w:rsid w:val="00702E0B"/>
    <w:rsid w:val="00704A56"/>
    <w:rsid w:val="00704B45"/>
    <w:rsid w:val="00704C93"/>
    <w:rsid w:val="00706547"/>
    <w:rsid w:val="00706D90"/>
    <w:rsid w:val="0071017A"/>
    <w:rsid w:val="007134A5"/>
    <w:rsid w:val="0071673F"/>
    <w:rsid w:val="00720C28"/>
    <w:rsid w:val="007219FF"/>
    <w:rsid w:val="00721C77"/>
    <w:rsid w:val="00722796"/>
    <w:rsid w:val="00724E78"/>
    <w:rsid w:val="00730D29"/>
    <w:rsid w:val="00731917"/>
    <w:rsid w:val="007361E5"/>
    <w:rsid w:val="00737990"/>
    <w:rsid w:val="00740C49"/>
    <w:rsid w:val="00741AAF"/>
    <w:rsid w:val="00745F9F"/>
    <w:rsid w:val="00756F8D"/>
    <w:rsid w:val="007571CE"/>
    <w:rsid w:val="0075783C"/>
    <w:rsid w:val="007649C8"/>
    <w:rsid w:val="007661B5"/>
    <w:rsid w:val="007664FB"/>
    <w:rsid w:val="0076778F"/>
    <w:rsid w:val="00772A78"/>
    <w:rsid w:val="00773C14"/>
    <w:rsid w:val="00773E1C"/>
    <w:rsid w:val="007803C8"/>
    <w:rsid w:val="00791A4D"/>
    <w:rsid w:val="0079223A"/>
    <w:rsid w:val="00793E10"/>
    <w:rsid w:val="00795CD5"/>
    <w:rsid w:val="007A11C9"/>
    <w:rsid w:val="007A298B"/>
    <w:rsid w:val="007A69B8"/>
    <w:rsid w:val="007A6E0E"/>
    <w:rsid w:val="007A6FA6"/>
    <w:rsid w:val="007B26A7"/>
    <w:rsid w:val="007B3356"/>
    <w:rsid w:val="007B53D5"/>
    <w:rsid w:val="007B6B9B"/>
    <w:rsid w:val="007C00B7"/>
    <w:rsid w:val="007C5665"/>
    <w:rsid w:val="007D1D60"/>
    <w:rsid w:val="007D39B6"/>
    <w:rsid w:val="007D7735"/>
    <w:rsid w:val="007E2618"/>
    <w:rsid w:val="007E279E"/>
    <w:rsid w:val="007E67FA"/>
    <w:rsid w:val="007E6D75"/>
    <w:rsid w:val="007F331C"/>
    <w:rsid w:val="007F47CE"/>
    <w:rsid w:val="007F4FA4"/>
    <w:rsid w:val="007F5E40"/>
    <w:rsid w:val="007F6D0F"/>
    <w:rsid w:val="007F743D"/>
    <w:rsid w:val="007F7453"/>
    <w:rsid w:val="008015FE"/>
    <w:rsid w:val="008017D4"/>
    <w:rsid w:val="00806BD3"/>
    <w:rsid w:val="00806D5D"/>
    <w:rsid w:val="0080724D"/>
    <w:rsid w:val="008113F6"/>
    <w:rsid w:val="00811965"/>
    <w:rsid w:val="00811F49"/>
    <w:rsid w:val="00815BAE"/>
    <w:rsid w:val="00820DAB"/>
    <w:rsid w:val="00824A88"/>
    <w:rsid w:val="008276FC"/>
    <w:rsid w:val="008320B4"/>
    <w:rsid w:val="00834864"/>
    <w:rsid w:val="00836C29"/>
    <w:rsid w:val="00847DBE"/>
    <w:rsid w:val="00851E75"/>
    <w:rsid w:val="008522E2"/>
    <w:rsid w:val="0085274C"/>
    <w:rsid w:val="008563AB"/>
    <w:rsid w:val="00856F7C"/>
    <w:rsid w:val="00861690"/>
    <w:rsid w:val="008616A7"/>
    <w:rsid w:val="008621A0"/>
    <w:rsid w:val="00862AC7"/>
    <w:rsid w:val="00862CDF"/>
    <w:rsid w:val="008635B1"/>
    <w:rsid w:val="00863B2B"/>
    <w:rsid w:val="0086531C"/>
    <w:rsid w:val="008653C9"/>
    <w:rsid w:val="00865813"/>
    <w:rsid w:val="00866165"/>
    <w:rsid w:val="00870AFA"/>
    <w:rsid w:val="00874680"/>
    <w:rsid w:val="00875AEB"/>
    <w:rsid w:val="00875D2B"/>
    <w:rsid w:val="00875EB9"/>
    <w:rsid w:val="00876D3C"/>
    <w:rsid w:val="008779F1"/>
    <w:rsid w:val="00881EA5"/>
    <w:rsid w:val="0088239B"/>
    <w:rsid w:val="00882419"/>
    <w:rsid w:val="008858A2"/>
    <w:rsid w:val="008903F2"/>
    <w:rsid w:val="0089263F"/>
    <w:rsid w:val="00893EDE"/>
    <w:rsid w:val="00894740"/>
    <w:rsid w:val="00895D7C"/>
    <w:rsid w:val="00896E25"/>
    <w:rsid w:val="00896F84"/>
    <w:rsid w:val="00897357"/>
    <w:rsid w:val="00897652"/>
    <w:rsid w:val="008A2221"/>
    <w:rsid w:val="008A799C"/>
    <w:rsid w:val="008A7F19"/>
    <w:rsid w:val="008B31AF"/>
    <w:rsid w:val="008B5686"/>
    <w:rsid w:val="008B6544"/>
    <w:rsid w:val="008B70D3"/>
    <w:rsid w:val="008C0AFA"/>
    <w:rsid w:val="008C17D4"/>
    <w:rsid w:val="008C6C2A"/>
    <w:rsid w:val="008D0E35"/>
    <w:rsid w:val="008D1412"/>
    <w:rsid w:val="008D1D82"/>
    <w:rsid w:val="008D1E1D"/>
    <w:rsid w:val="008D4CC4"/>
    <w:rsid w:val="008D61C3"/>
    <w:rsid w:val="008D69F4"/>
    <w:rsid w:val="008D6DC4"/>
    <w:rsid w:val="008D722C"/>
    <w:rsid w:val="008E0138"/>
    <w:rsid w:val="008E0731"/>
    <w:rsid w:val="008E114B"/>
    <w:rsid w:val="008E2228"/>
    <w:rsid w:val="008E2AF4"/>
    <w:rsid w:val="008E570B"/>
    <w:rsid w:val="008E5904"/>
    <w:rsid w:val="008E5A07"/>
    <w:rsid w:val="008E71EA"/>
    <w:rsid w:val="008F07A3"/>
    <w:rsid w:val="008F22E8"/>
    <w:rsid w:val="008F4407"/>
    <w:rsid w:val="008F7BF8"/>
    <w:rsid w:val="009015F1"/>
    <w:rsid w:val="00901FD7"/>
    <w:rsid w:val="0090556C"/>
    <w:rsid w:val="0091226C"/>
    <w:rsid w:val="00915B96"/>
    <w:rsid w:val="00916EA3"/>
    <w:rsid w:val="00917F7B"/>
    <w:rsid w:val="00921011"/>
    <w:rsid w:val="009222AF"/>
    <w:rsid w:val="00925E32"/>
    <w:rsid w:val="00926B83"/>
    <w:rsid w:val="009343F0"/>
    <w:rsid w:val="009351B0"/>
    <w:rsid w:val="00941D88"/>
    <w:rsid w:val="009435A9"/>
    <w:rsid w:val="00947379"/>
    <w:rsid w:val="00951E30"/>
    <w:rsid w:val="009537BC"/>
    <w:rsid w:val="00955AB3"/>
    <w:rsid w:val="00956ED6"/>
    <w:rsid w:val="00960D30"/>
    <w:rsid w:val="009611B2"/>
    <w:rsid w:val="009618C7"/>
    <w:rsid w:val="00963E7A"/>
    <w:rsid w:val="00964604"/>
    <w:rsid w:val="00964BEF"/>
    <w:rsid w:val="00967BA1"/>
    <w:rsid w:val="00983D92"/>
    <w:rsid w:val="00993A77"/>
    <w:rsid w:val="00995DB9"/>
    <w:rsid w:val="00996C1F"/>
    <w:rsid w:val="009A0ACC"/>
    <w:rsid w:val="009A0E06"/>
    <w:rsid w:val="009A157A"/>
    <w:rsid w:val="009A2192"/>
    <w:rsid w:val="009A4168"/>
    <w:rsid w:val="009A50EC"/>
    <w:rsid w:val="009A51C6"/>
    <w:rsid w:val="009A6C55"/>
    <w:rsid w:val="009A7B4F"/>
    <w:rsid w:val="009B0278"/>
    <w:rsid w:val="009B0904"/>
    <w:rsid w:val="009B2602"/>
    <w:rsid w:val="009B2845"/>
    <w:rsid w:val="009C195D"/>
    <w:rsid w:val="009C3CC3"/>
    <w:rsid w:val="009C7D71"/>
    <w:rsid w:val="009D1992"/>
    <w:rsid w:val="009D2B7E"/>
    <w:rsid w:val="009D30B8"/>
    <w:rsid w:val="009D4867"/>
    <w:rsid w:val="009E57A4"/>
    <w:rsid w:val="009E768A"/>
    <w:rsid w:val="009F2A74"/>
    <w:rsid w:val="009F39C5"/>
    <w:rsid w:val="009F485C"/>
    <w:rsid w:val="009F677E"/>
    <w:rsid w:val="00A10321"/>
    <w:rsid w:val="00A11C17"/>
    <w:rsid w:val="00A16742"/>
    <w:rsid w:val="00A200BA"/>
    <w:rsid w:val="00A21540"/>
    <w:rsid w:val="00A24AF5"/>
    <w:rsid w:val="00A26D12"/>
    <w:rsid w:val="00A26D66"/>
    <w:rsid w:val="00A27F99"/>
    <w:rsid w:val="00A307FF"/>
    <w:rsid w:val="00A30BDE"/>
    <w:rsid w:val="00A30BFF"/>
    <w:rsid w:val="00A3487A"/>
    <w:rsid w:val="00A34A0A"/>
    <w:rsid w:val="00A361FF"/>
    <w:rsid w:val="00A3747E"/>
    <w:rsid w:val="00A41843"/>
    <w:rsid w:val="00A4301E"/>
    <w:rsid w:val="00A45F0F"/>
    <w:rsid w:val="00A56527"/>
    <w:rsid w:val="00A576E5"/>
    <w:rsid w:val="00A60289"/>
    <w:rsid w:val="00A644E2"/>
    <w:rsid w:val="00A66822"/>
    <w:rsid w:val="00A72AE8"/>
    <w:rsid w:val="00A7514A"/>
    <w:rsid w:val="00A759D7"/>
    <w:rsid w:val="00A77100"/>
    <w:rsid w:val="00A802E9"/>
    <w:rsid w:val="00A80BF9"/>
    <w:rsid w:val="00A80CF4"/>
    <w:rsid w:val="00A831E3"/>
    <w:rsid w:val="00A836EE"/>
    <w:rsid w:val="00A9058E"/>
    <w:rsid w:val="00A919A4"/>
    <w:rsid w:val="00A95DEB"/>
    <w:rsid w:val="00A96431"/>
    <w:rsid w:val="00A964EE"/>
    <w:rsid w:val="00AA1013"/>
    <w:rsid w:val="00AA2F7E"/>
    <w:rsid w:val="00AA4E16"/>
    <w:rsid w:val="00AA4EDC"/>
    <w:rsid w:val="00AB18F5"/>
    <w:rsid w:val="00AB591F"/>
    <w:rsid w:val="00AB64BC"/>
    <w:rsid w:val="00AB7636"/>
    <w:rsid w:val="00AC004F"/>
    <w:rsid w:val="00AC0AE9"/>
    <w:rsid w:val="00AC0D3D"/>
    <w:rsid w:val="00AC1D5E"/>
    <w:rsid w:val="00AC239E"/>
    <w:rsid w:val="00AC54AE"/>
    <w:rsid w:val="00AD2525"/>
    <w:rsid w:val="00AE2A87"/>
    <w:rsid w:val="00AE7C41"/>
    <w:rsid w:val="00AF2474"/>
    <w:rsid w:val="00AF604A"/>
    <w:rsid w:val="00AF6939"/>
    <w:rsid w:val="00B00DBF"/>
    <w:rsid w:val="00B0336F"/>
    <w:rsid w:val="00B03B1B"/>
    <w:rsid w:val="00B05ECE"/>
    <w:rsid w:val="00B05FD1"/>
    <w:rsid w:val="00B073CD"/>
    <w:rsid w:val="00B11EC8"/>
    <w:rsid w:val="00B12979"/>
    <w:rsid w:val="00B1337F"/>
    <w:rsid w:val="00B14E01"/>
    <w:rsid w:val="00B15B26"/>
    <w:rsid w:val="00B16BD9"/>
    <w:rsid w:val="00B16FA3"/>
    <w:rsid w:val="00B21C00"/>
    <w:rsid w:val="00B24C38"/>
    <w:rsid w:val="00B25320"/>
    <w:rsid w:val="00B26060"/>
    <w:rsid w:val="00B30AC0"/>
    <w:rsid w:val="00B31481"/>
    <w:rsid w:val="00B32451"/>
    <w:rsid w:val="00B329D3"/>
    <w:rsid w:val="00B37813"/>
    <w:rsid w:val="00B40164"/>
    <w:rsid w:val="00B424B5"/>
    <w:rsid w:val="00B43182"/>
    <w:rsid w:val="00B47308"/>
    <w:rsid w:val="00B47564"/>
    <w:rsid w:val="00B503D7"/>
    <w:rsid w:val="00B50BF2"/>
    <w:rsid w:val="00B524E5"/>
    <w:rsid w:val="00B53458"/>
    <w:rsid w:val="00B54592"/>
    <w:rsid w:val="00B5505F"/>
    <w:rsid w:val="00B55A52"/>
    <w:rsid w:val="00B56938"/>
    <w:rsid w:val="00B57B02"/>
    <w:rsid w:val="00B57BD0"/>
    <w:rsid w:val="00B66E25"/>
    <w:rsid w:val="00B6764E"/>
    <w:rsid w:val="00B6791C"/>
    <w:rsid w:val="00B71C62"/>
    <w:rsid w:val="00B7303E"/>
    <w:rsid w:val="00B740A2"/>
    <w:rsid w:val="00B74724"/>
    <w:rsid w:val="00B74E43"/>
    <w:rsid w:val="00B801D3"/>
    <w:rsid w:val="00B85858"/>
    <w:rsid w:val="00B86DEE"/>
    <w:rsid w:val="00B91DD2"/>
    <w:rsid w:val="00B91E1B"/>
    <w:rsid w:val="00B9281A"/>
    <w:rsid w:val="00B936AA"/>
    <w:rsid w:val="00BA00B7"/>
    <w:rsid w:val="00BA2DC5"/>
    <w:rsid w:val="00BA2E6E"/>
    <w:rsid w:val="00BA41E8"/>
    <w:rsid w:val="00BA7A70"/>
    <w:rsid w:val="00BA7BE5"/>
    <w:rsid w:val="00BB0075"/>
    <w:rsid w:val="00BB1BAE"/>
    <w:rsid w:val="00BB265A"/>
    <w:rsid w:val="00BB38A8"/>
    <w:rsid w:val="00BB59D7"/>
    <w:rsid w:val="00BC02D9"/>
    <w:rsid w:val="00BC22EF"/>
    <w:rsid w:val="00BC4080"/>
    <w:rsid w:val="00BC58BB"/>
    <w:rsid w:val="00BC5E7E"/>
    <w:rsid w:val="00BC6117"/>
    <w:rsid w:val="00BD0B49"/>
    <w:rsid w:val="00BD2468"/>
    <w:rsid w:val="00BD3F65"/>
    <w:rsid w:val="00BD49EF"/>
    <w:rsid w:val="00BD5A2A"/>
    <w:rsid w:val="00BD626D"/>
    <w:rsid w:val="00BD635A"/>
    <w:rsid w:val="00BD6F51"/>
    <w:rsid w:val="00BE076D"/>
    <w:rsid w:val="00BE0BA3"/>
    <w:rsid w:val="00BE39E2"/>
    <w:rsid w:val="00BE44FF"/>
    <w:rsid w:val="00BE4567"/>
    <w:rsid w:val="00BE49AE"/>
    <w:rsid w:val="00BE64F6"/>
    <w:rsid w:val="00BE792E"/>
    <w:rsid w:val="00BF00A2"/>
    <w:rsid w:val="00BF369C"/>
    <w:rsid w:val="00BF38A5"/>
    <w:rsid w:val="00BF6D47"/>
    <w:rsid w:val="00C02E15"/>
    <w:rsid w:val="00C1119C"/>
    <w:rsid w:val="00C12785"/>
    <w:rsid w:val="00C12EA4"/>
    <w:rsid w:val="00C2411C"/>
    <w:rsid w:val="00C24886"/>
    <w:rsid w:val="00C3000A"/>
    <w:rsid w:val="00C3005C"/>
    <w:rsid w:val="00C327E4"/>
    <w:rsid w:val="00C355C2"/>
    <w:rsid w:val="00C376F8"/>
    <w:rsid w:val="00C37C77"/>
    <w:rsid w:val="00C418CA"/>
    <w:rsid w:val="00C42E43"/>
    <w:rsid w:val="00C43161"/>
    <w:rsid w:val="00C43AB0"/>
    <w:rsid w:val="00C44926"/>
    <w:rsid w:val="00C44B6D"/>
    <w:rsid w:val="00C47AC5"/>
    <w:rsid w:val="00C47FA4"/>
    <w:rsid w:val="00C50CD4"/>
    <w:rsid w:val="00C51E1D"/>
    <w:rsid w:val="00C54F18"/>
    <w:rsid w:val="00C556A2"/>
    <w:rsid w:val="00C55D72"/>
    <w:rsid w:val="00C579FE"/>
    <w:rsid w:val="00C60F21"/>
    <w:rsid w:val="00C64106"/>
    <w:rsid w:val="00C64E60"/>
    <w:rsid w:val="00C66D83"/>
    <w:rsid w:val="00C77CFC"/>
    <w:rsid w:val="00C82C84"/>
    <w:rsid w:val="00C83206"/>
    <w:rsid w:val="00C83B63"/>
    <w:rsid w:val="00C83DE2"/>
    <w:rsid w:val="00C87DFB"/>
    <w:rsid w:val="00C919F1"/>
    <w:rsid w:val="00CA00EE"/>
    <w:rsid w:val="00CA40FB"/>
    <w:rsid w:val="00CA5A9D"/>
    <w:rsid w:val="00CA7C5E"/>
    <w:rsid w:val="00CB04C2"/>
    <w:rsid w:val="00CB1E4F"/>
    <w:rsid w:val="00CB5292"/>
    <w:rsid w:val="00CB5805"/>
    <w:rsid w:val="00CB59FD"/>
    <w:rsid w:val="00CC05C2"/>
    <w:rsid w:val="00CC1494"/>
    <w:rsid w:val="00CC17A6"/>
    <w:rsid w:val="00CC48B7"/>
    <w:rsid w:val="00CD3153"/>
    <w:rsid w:val="00CD3998"/>
    <w:rsid w:val="00CE3878"/>
    <w:rsid w:val="00CE3F53"/>
    <w:rsid w:val="00CE7E2B"/>
    <w:rsid w:val="00CF0D47"/>
    <w:rsid w:val="00CF44EC"/>
    <w:rsid w:val="00CF47BE"/>
    <w:rsid w:val="00CF6137"/>
    <w:rsid w:val="00D00846"/>
    <w:rsid w:val="00D00EEA"/>
    <w:rsid w:val="00D06B19"/>
    <w:rsid w:val="00D07EEB"/>
    <w:rsid w:val="00D10BC7"/>
    <w:rsid w:val="00D141D6"/>
    <w:rsid w:val="00D15411"/>
    <w:rsid w:val="00D16423"/>
    <w:rsid w:val="00D1695A"/>
    <w:rsid w:val="00D17A77"/>
    <w:rsid w:val="00D17B34"/>
    <w:rsid w:val="00D22DAF"/>
    <w:rsid w:val="00D23D6A"/>
    <w:rsid w:val="00D26357"/>
    <w:rsid w:val="00D276DD"/>
    <w:rsid w:val="00D27E8B"/>
    <w:rsid w:val="00D30926"/>
    <w:rsid w:val="00D35DB5"/>
    <w:rsid w:val="00D365C8"/>
    <w:rsid w:val="00D40F09"/>
    <w:rsid w:val="00D4115A"/>
    <w:rsid w:val="00D41E5B"/>
    <w:rsid w:val="00D42B71"/>
    <w:rsid w:val="00D43FBF"/>
    <w:rsid w:val="00D4439E"/>
    <w:rsid w:val="00D5032F"/>
    <w:rsid w:val="00D522A3"/>
    <w:rsid w:val="00D5572E"/>
    <w:rsid w:val="00D57AA8"/>
    <w:rsid w:val="00D57B9A"/>
    <w:rsid w:val="00D619F9"/>
    <w:rsid w:val="00D66172"/>
    <w:rsid w:val="00D7097F"/>
    <w:rsid w:val="00D71E8E"/>
    <w:rsid w:val="00D74E64"/>
    <w:rsid w:val="00D7522C"/>
    <w:rsid w:val="00D90DF0"/>
    <w:rsid w:val="00D92A26"/>
    <w:rsid w:val="00D93A33"/>
    <w:rsid w:val="00D94F6E"/>
    <w:rsid w:val="00D95539"/>
    <w:rsid w:val="00DA0362"/>
    <w:rsid w:val="00DA1434"/>
    <w:rsid w:val="00DA1D73"/>
    <w:rsid w:val="00DA1DA2"/>
    <w:rsid w:val="00DA1F1F"/>
    <w:rsid w:val="00DA32DE"/>
    <w:rsid w:val="00DA5050"/>
    <w:rsid w:val="00DA6CE5"/>
    <w:rsid w:val="00DB112A"/>
    <w:rsid w:val="00DB18D9"/>
    <w:rsid w:val="00DB1F2D"/>
    <w:rsid w:val="00DB4083"/>
    <w:rsid w:val="00DB4CB4"/>
    <w:rsid w:val="00DC00A8"/>
    <w:rsid w:val="00DC0355"/>
    <w:rsid w:val="00DC0813"/>
    <w:rsid w:val="00DC2833"/>
    <w:rsid w:val="00DC3AF6"/>
    <w:rsid w:val="00DC482D"/>
    <w:rsid w:val="00DC5B0D"/>
    <w:rsid w:val="00DC7455"/>
    <w:rsid w:val="00DD3BA6"/>
    <w:rsid w:val="00DD4A56"/>
    <w:rsid w:val="00DD53B5"/>
    <w:rsid w:val="00DE0A49"/>
    <w:rsid w:val="00DE1324"/>
    <w:rsid w:val="00DE1404"/>
    <w:rsid w:val="00DE183F"/>
    <w:rsid w:val="00DE2761"/>
    <w:rsid w:val="00DE7686"/>
    <w:rsid w:val="00DE76E8"/>
    <w:rsid w:val="00DF0AC7"/>
    <w:rsid w:val="00DF138E"/>
    <w:rsid w:val="00DF66F9"/>
    <w:rsid w:val="00DF6C1D"/>
    <w:rsid w:val="00E0063D"/>
    <w:rsid w:val="00E012DA"/>
    <w:rsid w:val="00E0216D"/>
    <w:rsid w:val="00E02FE5"/>
    <w:rsid w:val="00E03F2C"/>
    <w:rsid w:val="00E07CD5"/>
    <w:rsid w:val="00E07F40"/>
    <w:rsid w:val="00E13DCE"/>
    <w:rsid w:val="00E15E1F"/>
    <w:rsid w:val="00E16A1D"/>
    <w:rsid w:val="00E17BFA"/>
    <w:rsid w:val="00E22DCE"/>
    <w:rsid w:val="00E238A8"/>
    <w:rsid w:val="00E24300"/>
    <w:rsid w:val="00E258CE"/>
    <w:rsid w:val="00E25E43"/>
    <w:rsid w:val="00E270D9"/>
    <w:rsid w:val="00E304C0"/>
    <w:rsid w:val="00E32247"/>
    <w:rsid w:val="00E33C5D"/>
    <w:rsid w:val="00E41384"/>
    <w:rsid w:val="00E4218A"/>
    <w:rsid w:val="00E4269D"/>
    <w:rsid w:val="00E43E08"/>
    <w:rsid w:val="00E44ECD"/>
    <w:rsid w:val="00E45C1A"/>
    <w:rsid w:val="00E45F26"/>
    <w:rsid w:val="00E4728A"/>
    <w:rsid w:val="00E506F0"/>
    <w:rsid w:val="00E50782"/>
    <w:rsid w:val="00E50B32"/>
    <w:rsid w:val="00E50B8E"/>
    <w:rsid w:val="00E5119F"/>
    <w:rsid w:val="00E513A9"/>
    <w:rsid w:val="00E528F7"/>
    <w:rsid w:val="00E5502E"/>
    <w:rsid w:val="00E603DA"/>
    <w:rsid w:val="00E62EAA"/>
    <w:rsid w:val="00E63D7C"/>
    <w:rsid w:val="00E67F20"/>
    <w:rsid w:val="00E7559D"/>
    <w:rsid w:val="00E75E39"/>
    <w:rsid w:val="00E75FC2"/>
    <w:rsid w:val="00E762BA"/>
    <w:rsid w:val="00E7684B"/>
    <w:rsid w:val="00E80C69"/>
    <w:rsid w:val="00E826B4"/>
    <w:rsid w:val="00E82711"/>
    <w:rsid w:val="00E835F3"/>
    <w:rsid w:val="00E8598A"/>
    <w:rsid w:val="00E86892"/>
    <w:rsid w:val="00E90A09"/>
    <w:rsid w:val="00E9568A"/>
    <w:rsid w:val="00EA1403"/>
    <w:rsid w:val="00EB1923"/>
    <w:rsid w:val="00EB451F"/>
    <w:rsid w:val="00EB4C2D"/>
    <w:rsid w:val="00EB59E8"/>
    <w:rsid w:val="00EC2705"/>
    <w:rsid w:val="00EC2A0F"/>
    <w:rsid w:val="00EC30C9"/>
    <w:rsid w:val="00ED1011"/>
    <w:rsid w:val="00ED2911"/>
    <w:rsid w:val="00EE0963"/>
    <w:rsid w:val="00EE0AA9"/>
    <w:rsid w:val="00EE1402"/>
    <w:rsid w:val="00EF0B3D"/>
    <w:rsid w:val="00EF39EC"/>
    <w:rsid w:val="00EF3B2D"/>
    <w:rsid w:val="00EF3CC8"/>
    <w:rsid w:val="00F013D0"/>
    <w:rsid w:val="00F075D1"/>
    <w:rsid w:val="00F1040C"/>
    <w:rsid w:val="00F10C0C"/>
    <w:rsid w:val="00F13C60"/>
    <w:rsid w:val="00F15EED"/>
    <w:rsid w:val="00F1618C"/>
    <w:rsid w:val="00F20C1A"/>
    <w:rsid w:val="00F238F3"/>
    <w:rsid w:val="00F25167"/>
    <w:rsid w:val="00F327A2"/>
    <w:rsid w:val="00F34585"/>
    <w:rsid w:val="00F349B6"/>
    <w:rsid w:val="00F41E2F"/>
    <w:rsid w:val="00F428FA"/>
    <w:rsid w:val="00F47962"/>
    <w:rsid w:val="00F538EC"/>
    <w:rsid w:val="00F5551A"/>
    <w:rsid w:val="00F56711"/>
    <w:rsid w:val="00F60629"/>
    <w:rsid w:val="00F640AA"/>
    <w:rsid w:val="00F64D1D"/>
    <w:rsid w:val="00F705BF"/>
    <w:rsid w:val="00F7150B"/>
    <w:rsid w:val="00F71BD6"/>
    <w:rsid w:val="00F724EB"/>
    <w:rsid w:val="00F82C6D"/>
    <w:rsid w:val="00F8673E"/>
    <w:rsid w:val="00F86AAF"/>
    <w:rsid w:val="00F94D8E"/>
    <w:rsid w:val="00F95B2A"/>
    <w:rsid w:val="00F96631"/>
    <w:rsid w:val="00F97CD2"/>
    <w:rsid w:val="00F97F4C"/>
    <w:rsid w:val="00FA07D2"/>
    <w:rsid w:val="00FA08DC"/>
    <w:rsid w:val="00FA389F"/>
    <w:rsid w:val="00FA572F"/>
    <w:rsid w:val="00FA6878"/>
    <w:rsid w:val="00FB164F"/>
    <w:rsid w:val="00FB1833"/>
    <w:rsid w:val="00FB24E8"/>
    <w:rsid w:val="00FB26E1"/>
    <w:rsid w:val="00FB5280"/>
    <w:rsid w:val="00FB53F7"/>
    <w:rsid w:val="00FB6270"/>
    <w:rsid w:val="00FB65C7"/>
    <w:rsid w:val="00FC121E"/>
    <w:rsid w:val="00FC239D"/>
    <w:rsid w:val="00FC3CCF"/>
    <w:rsid w:val="00FC62A6"/>
    <w:rsid w:val="00FD21A6"/>
    <w:rsid w:val="00FD4561"/>
    <w:rsid w:val="00FD530C"/>
    <w:rsid w:val="00FE7596"/>
    <w:rsid w:val="00FF62E3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89255"/>
  <w15:docId w15:val="{B789ECCF-AABE-446B-AFD6-7A4D6109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9AE"/>
  </w:style>
  <w:style w:type="paragraph" w:styleId="Ttulo1">
    <w:name w:val="heading 1"/>
    <w:basedOn w:val="Normal"/>
    <w:next w:val="Normal"/>
    <w:link w:val="Ttulo1Car"/>
    <w:uiPriority w:val="9"/>
    <w:qFormat/>
    <w:rsid w:val="00EB4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5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B7F"/>
  </w:style>
  <w:style w:type="paragraph" w:styleId="Piedepgina">
    <w:name w:val="footer"/>
    <w:basedOn w:val="Normal"/>
    <w:link w:val="PiedepginaCar"/>
    <w:uiPriority w:val="99"/>
    <w:unhideWhenUsed/>
    <w:rsid w:val="001D5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B7F"/>
  </w:style>
  <w:style w:type="paragraph" w:styleId="Textodeglobo">
    <w:name w:val="Balloon Text"/>
    <w:basedOn w:val="Normal"/>
    <w:link w:val="TextodegloboCar"/>
    <w:uiPriority w:val="99"/>
    <w:semiHidden/>
    <w:unhideWhenUsed/>
    <w:rsid w:val="001D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B7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76E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s-MX" w:eastAsia="es-MX"/>
    </w:rPr>
  </w:style>
  <w:style w:type="paragraph" w:customStyle="1" w:styleId="Default">
    <w:name w:val="Default"/>
    <w:rsid w:val="00A576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styleId="NormalWeb">
    <w:name w:val="Normal (Web)"/>
    <w:basedOn w:val="Normal"/>
    <w:uiPriority w:val="99"/>
    <w:semiHidden/>
    <w:unhideWhenUsed/>
    <w:rsid w:val="0089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B4C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RUPO%20PLENUM\PLENUMSOFT\HOJA%20PLENUMSO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HOJA PLENUMSOFT.dotx</Template>
  <TotalTime>222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rcontreras</dc:creator>
  <cp:lastModifiedBy>Irving Gerardo Campos Yah</cp:lastModifiedBy>
  <cp:revision>50</cp:revision>
  <dcterms:created xsi:type="dcterms:W3CDTF">2017-07-24T14:54:00Z</dcterms:created>
  <dcterms:modified xsi:type="dcterms:W3CDTF">2018-02-13T21:04:00Z</dcterms:modified>
</cp:coreProperties>
</file>